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6EE86" w14:textId="77777777" w:rsidR="00FC79E5" w:rsidRDefault="00FC79E5">
      <w:pPr>
        <w:pStyle w:val="Date"/>
      </w:pPr>
      <w:r>
        <w:t>Work Breakdown Structure (WBS)</w:t>
      </w:r>
    </w:p>
    <w:p w14:paraId="06194D72" w14:textId="77777777" w:rsidR="00FC79E5" w:rsidRDefault="00FC79E5" w:rsidP="00FC79E5">
      <w:pPr>
        <w:pStyle w:val="Title"/>
      </w:pPr>
    </w:p>
    <w:p w14:paraId="13BCBBD3" w14:textId="77777777" w:rsidR="00FC79E5" w:rsidRDefault="00FC79E5" w:rsidP="00FC79E5">
      <w:pPr>
        <w:pStyle w:val="Title"/>
      </w:pPr>
      <w:r>
        <w:t>Project Name: Implementation of Lean Manufacturing System on Biscuit Production Line</w:t>
      </w:r>
    </w:p>
    <w:p w14:paraId="4A7E43FA" w14:textId="77777777" w:rsidR="00FC79E5" w:rsidRDefault="00FC79E5" w:rsidP="00FC79E5">
      <w:pPr>
        <w:pStyle w:val="Title"/>
      </w:pPr>
      <w:r>
        <w:t>Version: 1.0</w:t>
      </w:r>
    </w:p>
    <w:p w14:paraId="69029BBE" w14:textId="77777777" w:rsidR="00FC79E5" w:rsidRDefault="00FC79E5" w:rsidP="00FC79E5">
      <w:pPr>
        <w:pStyle w:val="Title"/>
      </w:pPr>
      <w:r>
        <w:t>Date: March 15, 2025</w:t>
      </w:r>
    </w:p>
    <w:p w14:paraId="241DC4A2" w14:textId="77777777" w:rsidR="00FC79E5" w:rsidRDefault="00FC79E5" w:rsidP="00FC79E5">
      <w:pPr>
        <w:pStyle w:val="Title"/>
      </w:pPr>
    </w:p>
    <w:p w14:paraId="250D30F4" w14:textId="77777777" w:rsidR="00FC79E5" w:rsidRDefault="00FC79E5" w:rsidP="00FC79E5">
      <w:pPr>
        <w:pStyle w:val="Title"/>
        <w:pBdr>
          <w:bottom w:val="single" w:sz="6" w:space="1" w:color="auto"/>
        </w:pBdr>
      </w:pPr>
    </w:p>
    <w:p w14:paraId="70AE6AFF" w14:textId="77777777" w:rsidR="00FC79E5" w:rsidRDefault="00FC79E5" w:rsidP="00FC79E5">
      <w:pPr>
        <w:pStyle w:val="Title"/>
      </w:pPr>
    </w:p>
    <w:p w14:paraId="6E4BBA56" w14:textId="77777777" w:rsidR="00FC79E5" w:rsidRDefault="00FC79E5" w:rsidP="00FC79E5">
      <w:pPr>
        <w:pStyle w:val="Title"/>
      </w:pPr>
      <w:r>
        <w:t>Level 1: Project Identification</w:t>
      </w:r>
    </w:p>
    <w:p w14:paraId="6A385F43" w14:textId="77777777" w:rsidR="00FC79E5" w:rsidRDefault="00FC79E5" w:rsidP="00FC79E5">
      <w:pPr>
        <w:pStyle w:val="Title"/>
      </w:pPr>
    </w:p>
    <w:p w14:paraId="0FAB8E72" w14:textId="1B812604" w:rsidR="00FC79E5" w:rsidRDefault="00FC79E5" w:rsidP="00FC79E5">
      <w:pPr>
        <w:pStyle w:val="Title"/>
        <w:numPr>
          <w:ilvl w:val="0"/>
          <w:numId w:val="2"/>
        </w:numPr>
      </w:pPr>
      <w:r>
        <w:t>Project: Implementation of Lean Manufacturing System on Biscuit Production Line</w:t>
      </w:r>
    </w:p>
    <w:p w14:paraId="43845D9E" w14:textId="77777777" w:rsidR="00FC79E5" w:rsidRDefault="00FC79E5" w:rsidP="00FC79E5">
      <w:pPr>
        <w:pStyle w:val="Title"/>
      </w:pPr>
    </w:p>
    <w:p w14:paraId="480844B3" w14:textId="77777777" w:rsidR="00FC79E5" w:rsidRDefault="00FC79E5" w:rsidP="00FC79E5">
      <w:pPr>
        <w:pStyle w:val="Title"/>
      </w:pPr>
    </w:p>
    <w:p w14:paraId="004059C1" w14:textId="77777777" w:rsidR="00FC79E5" w:rsidRDefault="00FC79E5" w:rsidP="00FC79E5">
      <w:pPr>
        <w:pStyle w:val="Title"/>
      </w:pPr>
    </w:p>
    <w:p w14:paraId="3FBFE29B" w14:textId="77777777" w:rsidR="00FC79E5" w:rsidRDefault="00FC79E5" w:rsidP="00FC79E5">
      <w:pPr>
        <w:pStyle w:val="Title"/>
        <w:pBdr>
          <w:bottom w:val="single" w:sz="6" w:space="1" w:color="auto"/>
        </w:pBdr>
      </w:pPr>
    </w:p>
    <w:p w14:paraId="28C4DB10" w14:textId="77777777" w:rsidR="00FC79E5" w:rsidRDefault="00FC79E5" w:rsidP="00FC79E5">
      <w:pPr>
        <w:pStyle w:val="Title"/>
      </w:pPr>
    </w:p>
    <w:p w14:paraId="2314B10F" w14:textId="77777777" w:rsidR="00FC79E5" w:rsidRDefault="00FC79E5" w:rsidP="00FC79E5">
      <w:pPr>
        <w:pStyle w:val="Title"/>
      </w:pPr>
      <w:r>
        <w:t>Level 2: Project Phases</w:t>
      </w:r>
    </w:p>
    <w:p w14:paraId="6BD9416C" w14:textId="77777777" w:rsidR="00FC79E5" w:rsidRDefault="00FC79E5" w:rsidP="00FC79E5">
      <w:pPr>
        <w:pStyle w:val="Title"/>
      </w:pPr>
    </w:p>
    <w:p w14:paraId="08AFB630" w14:textId="266E886F" w:rsidR="00FC79E5" w:rsidRDefault="00FC79E5" w:rsidP="00FC79E5">
      <w:pPr>
        <w:pStyle w:val="Title"/>
        <w:numPr>
          <w:ilvl w:val="0"/>
          <w:numId w:val="2"/>
        </w:numPr>
      </w:pPr>
      <w:r>
        <w:t>Project Management</w:t>
      </w:r>
    </w:p>
    <w:p w14:paraId="57ECFCC5" w14:textId="77777777" w:rsidR="00FC79E5" w:rsidRDefault="00FC79E5" w:rsidP="00FC79E5">
      <w:pPr>
        <w:pStyle w:val="Title"/>
      </w:pPr>
    </w:p>
    <w:p w14:paraId="39A9E749" w14:textId="77777777" w:rsidR="00FC79E5" w:rsidRDefault="00FC79E5" w:rsidP="00FC79E5">
      <w:pPr>
        <w:pStyle w:val="Title"/>
      </w:pPr>
    </w:p>
    <w:p w14:paraId="461AAD91" w14:textId="7974C331" w:rsidR="00FC79E5" w:rsidRDefault="00FC79E5" w:rsidP="00FC79E5">
      <w:pPr>
        <w:pStyle w:val="Title"/>
        <w:numPr>
          <w:ilvl w:val="0"/>
          <w:numId w:val="2"/>
        </w:numPr>
      </w:pPr>
      <w:r>
        <w:t>Assessment and Analysis</w:t>
      </w:r>
    </w:p>
    <w:p w14:paraId="0881698C" w14:textId="77777777" w:rsidR="00FC79E5" w:rsidRDefault="00FC79E5" w:rsidP="00FC79E5">
      <w:pPr>
        <w:pStyle w:val="Title"/>
      </w:pPr>
    </w:p>
    <w:p w14:paraId="67BAD97A" w14:textId="77777777" w:rsidR="00FC79E5" w:rsidRDefault="00FC79E5" w:rsidP="00FC79E5">
      <w:pPr>
        <w:pStyle w:val="Title"/>
      </w:pPr>
    </w:p>
    <w:p w14:paraId="06361150" w14:textId="0F7129D6" w:rsidR="00FC79E5" w:rsidRDefault="00FC79E5" w:rsidP="00FC79E5">
      <w:pPr>
        <w:pStyle w:val="Title"/>
        <w:numPr>
          <w:ilvl w:val="0"/>
          <w:numId w:val="2"/>
        </w:numPr>
      </w:pPr>
      <w:r>
        <w:t>Lean Methodology Training</w:t>
      </w:r>
    </w:p>
    <w:p w14:paraId="6342E46E" w14:textId="77777777" w:rsidR="00FC79E5" w:rsidRDefault="00FC79E5" w:rsidP="00FC79E5">
      <w:pPr>
        <w:pStyle w:val="Title"/>
      </w:pPr>
    </w:p>
    <w:p w14:paraId="18423CE9" w14:textId="77777777" w:rsidR="00FC79E5" w:rsidRDefault="00FC79E5" w:rsidP="00FC79E5">
      <w:pPr>
        <w:pStyle w:val="Title"/>
      </w:pPr>
    </w:p>
    <w:p w14:paraId="40276E2B" w14:textId="035EB3F6" w:rsidR="00FC79E5" w:rsidRDefault="00FC79E5" w:rsidP="00FC79E5">
      <w:pPr>
        <w:pStyle w:val="Title"/>
        <w:numPr>
          <w:ilvl w:val="0"/>
          <w:numId w:val="2"/>
        </w:numPr>
      </w:pPr>
      <w:r>
        <w:lastRenderedPageBreak/>
        <w:t>Implementation of Lean Tools</w:t>
      </w:r>
    </w:p>
    <w:p w14:paraId="43BA31F3" w14:textId="77777777" w:rsidR="00FC79E5" w:rsidRDefault="00FC79E5" w:rsidP="00FC79E5">
      <w:pPr>
        <w:pStyle w:val="Title"/>
      </w:pPr>
    </w:p>
    <w:p w14:paraId="591B184F" w14:textId="77777777" w:rsidR="00FC79E5" w:rsidRDefault="00FC79E5" w:rsidP="00FC79E5">
      <w:pPr>
        <w:pStyle w:val="Title"/>
      </w:pPr>
    </w:p>
    <w:p w14:paraId="7F807127" w14:textId="632AA734" w:rsidR="00FC79E5" w:rsidRDefault="00FC79E5" w:rsidP="00FC79E5">
      <w:pPr>
        <w:pStyle w:val="Title"/>
        <w:numPr>
          <w:ilvl w:val="0"/>
          <w:numId w:val="2"/>
        </w:numPr>
      </w:pPr>
      <w:r>
        <w:t>Equipment and Resource Setup</w:t>
      </w:r>
    </w:p>
    <w:p w14:paraId="7D81D8EE" w14:textId="77777777" w:rsidR="00FC79E5" w:rsidRDefault="00FC79E5" w:rsidP="00FC79E5">
      <w:pPr>
        <w:pStyle w:val="Title"/>
      </w:pPr>
    </w:p>
    <w:p w14:paraId="796C14B9" w14:textId="77777777" w:rsidR="00FC79E5" w:rsidRDefault="00FC79E5" w:rsidP="00FC79E5">
      <w:pPr>
        <w:pStyle w:val="Title"/>
      </w:pPr>
    </w:p>
    <w:p w14:paraId="4263FD8F" w14:textId="765D50A0" w:rsidR="00FC79E5" w:rsidRDefault="00FC79E5" w:rsidP="00FC79E5">
      <w:pPr>
        <w:pStyle w:val="Title"/>
        <w:numPr>
          <w:ilvl w:val="0"/>
          <w:numId w:val="2"/>
        </w:numPr>
      </w:pPr>
      <w:r>
        <w:t>Staff Involvement and Role Assignment</w:t>
      </w:r>
    </w:p>
    <w:p w14:paraId="110336A3" w14:textId="77777777" w:rsidR="00FC79E5" w:rsidRDefault="00FC79E5" w:rsidP="00FC79E5">
      <w:pPr>
        <w:pStyle w:val="Title"/>
      </w:pPr>
    </w:p>
    <w:p w14:paraId="4353BCF8" w14:textId="77777777" w:rsidR="00FC79E5" w:rsidRDefault="00FC79E5" w:rsidP="00FC79E5">
      <w:pPr>
        <w:pStyle w:val="Title"/>
      </w:pPr>
    </w:p>
    <w:p w14:paraId="7E8540F2" w14:textId="74EB090D" w:rsidR="00FC79E5" w:rsidRDefault="00FC79E5" w:rsidP="00FC79E5">
      <w:pPr>
        <w:pStyle w:val="Title"/>
        <w:numPr>
          <w:ilvl w:val="0"/>
          <w:numId w:val="2"/>
        </w:numPr>
      </w:pPr>
      <w:r>
        <w:t>Pilot Phase and Testing</w:t>
      </w:r>
    </w:p>
    <w:p w14:paraId="59196F5C" w14:textId="77777777" w:rsidR="00FC79E5" w:rsidRDefault="00FC79E5" w:rsidP="00FC79E5">
      <w:pPr>
        <w:pStyle w:val="Title"/>
      </w:pPr>
    </w:p>
    <w:p w14:paraId="3FD20865" w14:textId="77777777" w:rsidR="00FC79E5" w:rsidRDefault="00FC79E5" w:rsidP="00FC79E5">
      <w:pPr>
        <w:pStyle w:val="Title"/>
      </w:pPr>
    </w:p>
    <w:p w14:paraId="7798DAB6" w14:textId="77C72C62" w:rsidR="00FC79E5" w:rsidRDefault="00FC79E5" w:rsidP="00FC79E5">
      <w:pPr>
        <w:pStyle w:val="Title"/>
        <w:numPr>
          <w:ilvl w:val="0"/>
          <w:numId w:val="2"/>
        </w:numPr>
      </w:pPr>
      <w:r>
        <w:t>Full-Scale Implementation</w:t>
      </w:r>
    </w:p>
    <w:p w14:paraId="3E0B7805" w14:textId="77777777" w:rsidR="00FC79E5" w:rsidRDefault="00FC79E5" w:rsidP="00FC79E5">
      <w:pPr>
        <w:pStyle w:val="Title"/>
      </w:pPr>
    </w:p>
    <w:p w14:paraId="5908340D" w14:textId="77777777" w:rsidR="00FC79E5" w:rsidRDefault="00FC79E5" w:rsidP="00FC79E5">
      <w:pPr>
        <w:pStyle w:val="Title"/>
      </w:pPr>
    </w:p>
    <w:p w14:paraId="2AC1C791" w14:textId="2EFEA4C3" w:rsidR="00FC79E5" w:rsidRDefault="00FC79E5" w:rsidP="00FC79E5">
      <w:pPr>
        <w:pStyle w:val="Title"/>
        <w:numPr>
          <w:ilvl w:val="0"/>
          <w:numId w:val="2"/>
        </w:numPr>
      </w:pPr>
      <w:r>
        <w:t>Monitoring, Control, and Continuous Improvement</w:t>
      </w:r>
    </w:p>
    <w:p w14:paraId="6711CE47" w14:textId="77777777" w:rsidR="00FC79E5" w:rsidRDefault="00FC79E5" w:rsidP="00FC79E5">
      <w:pPr>
        <w:pStyle w:val="Title"/>
      </w:pPr>
    </w:p>
    <w:p w14:paraId="31237A5F" w14:textId="77777777" w:rsidR="00FC79E5" w:rsidRDefault="00FC79E5" w:rsidP="00FC79E5">
      <w:pPr>
        <w:pStyle w:val="Title"/>
      </w:pPr>
    </w:p>
    <w:p w14:paraId="391A5CAA" w14:textId="7A039BBC" w:rsidR="00FC79E5" w:rsidRDefault="00FC79E5" w:rsidP="00FC79E5">
      <w:pPr>
        <w:pStyle w:val="Title"/>
        <w:numPr>
          <w:ilvl w:val="0"/>
          <w:numId w:val="2"/>
        </w:numPr>
      </w:pPr>
      <w:r>
        <w:t>Project Closure</w:t>
      </w:r>
    </w:p>
    <w:p w14:paraId="4361AA8B" w14:textId="77777777" w:rsidR="00FC79E5" w:rsidRDefault="00FC79E5" w:rsidP="00FC79E5">
      <w:pPr>
        <w:pStyle w:val="Title"/>
      </w:pPr>
    </w:p>
    <w:p w14:paraId="14D86699" w14:textId="77777777" w:rsidR="00FC79E5" w:rsidRDefault="00FC79E5" w:rsidP="00FC79E5">
      <w:pPr>
        <w:pStyle w:val="Title"/>
      </w:pPr>
    </w:p>
    <w:p w14:paraId="4CE4B5BA" w14:textId="77777777" w:rsidR="00FC79E5" w:rsidRDefault="00FC79E5" w:rsidP="00FC79E5">
      <w:pPr>
        <w:pStyle w:val="Title"/>
      </w:pPr>
    </w:p>
    <w:p w14:paraId="7D1C789C" w14:textId="77777777" w:rsidR="00FC79E5" w:rsidRDefault="00FC79E5" w:rsidP="00FC79E5">
      <w:pPr>
        <w:pStyle w:val="Title"/>
        <w:pBdr>
          <w:bottom w:val="single" w:sz="6" w:space="1" w:color="auto"/>
        </w:pBdr>
      </w:pPr>
    </w:p>
    <w:p w14:paraId="224D40F1" w14:textId="77777777" w:rsidR="00FC79E5" w:rsidRDefault="00FC79E5" w:rsidP="00FC79E5">
      <w:pPr>
        <w:pStyle w:val="Title"/>
      </w:pPr>
    </w:p>
    <w:p w14:paraId="08C122CA" w14:textId="77777777" w:rsidR="00FC79E5" w:rsidRDefault="00FC79E5" w:rsidP="00FC79E5">
      <w:pPr>
        <w:pStyle w:val="Title"/>
      </w:pPr>
      <w:r>
        <w:t>Level 3: Activities and Work Packages</w:t>
      </w:r>
    </w:p>
    <w:p w14:paraId="74604C90" w14:textId="77777777" w:rsidR="00FC79E5" w:rsidRDefault="00FC79E5" w:rsidP="00FC79E5">
      <w:pPr>
        <w:pStyle w:val="Title"/>
      </w:pPr>
    </w:p>
    <w:p w14:paraId="2D661E75" w14:textId="77777777" w:rsidR="00FC79E5" w:rsidRDefault="00FC79E5" w:rsidP="00FC79E5">
      <w:pPr>
        <w:pStyle w:val="Title"/>
        <w:pBdr>
          <w:bottom w:val="single" w:sz="6" w:space="1" w:color="auto"/>
        </w:pBdr>
      </w:pPr>
    </w:p>
    <w:p w14:paraId="631468DD" w14:textId="77777777" w:rsidR="00FC79E5" w:rsidRDefault="00FC79E5" w:rsidP="00FC79E5">
      <w:pPr>
        <w:pStyle w:val="Title"/>
      </w:pPr>
    </w:p>
    <w:p w14:paraId="2107CD50" w14:textId="77777777" w:rsidR="00FC79E5" w:rsidRDefault="00FC79E5" w:rsidP="00FC79E5">
      <w:pPr>
        <w:pStyle w:val="Title"/>
      </w:pPr>
      <w:r>
        <w:t>2. Project Management</w:t>
      </w:r>
    </w:p>
    <w:p w14:paraId="435C4689" w14:textId="77777777" w:rsidR="00FC79E5" w:rsidRDefault="00FC79E5" w:rsidP="00FC79E5">
      <w:pPr>
        <w:pStyle w:val="Title"/>
      </w:pPr>
    </w:p>
    <w:p w14:paraId="460AD2C1" w14:textId="77777777" w:rsidR="00FC79E5" w:rsidRDefault="00FC79E5" w:rsidP="00FC79E5">
      <w:pPr>
        <w:pStyle w:val="Title"/>
      </w:pPr>
      <w:r>
        <w:t>2.1 Develop Project Charter</w:t>
      </w:r>
    </w:p>
    <w:p w14:paraId="28441FEA" w14:textId="77777777" w:rsidR="00FC79E5" w:rsidRDefault="00FC79E5" w:rsidP="00FC79E5">
      <w:pPr>
        <w:pStyle w:val="Title"/>
      </w:pPr>
    </w:p>
    <w:p w14:paraId="588919C4" w14:textId="77777777" w:rsidR="00FC79E5" w:rsidRDefault="00FC79E5" w:rsidP="00FC79E5">
      <w:pPr>
        <w:pStyle w:val="Title"/>
      </w:pPr>
      <w:r>
        <w:t>Action-Result: Create a detailed project charter to define project goals, schedule, budget, and roles.</w:t>
      </w:r>
    </w:p>
    <w:p w14:paraId="1EAE522A" w14:textId="77777777" w:rsidR="00FC79E5" w:rsidRDefault="00FC79E5" w:rsidP="00FC79E5">
      <w:pPr>
        <w:pStyle w:val="Title"/>
      </w:pPr>
    </w:p>
    <w:p w14:paraId="2092E68F" w14:textId="77777777" w:rsidR="00FC79E5" w:rsidRDefault="00FC79E5" w:rsidP="00FC79E5">
      <w:pPr>
        <w:pStyle w:val="Title"/>
      </w:pPr>
      <w:r>
        <w:t>Measurable Outcome: Completed project charter document.</w:t>
      </w:r>
    </w:p>
    <w:p w14:paraId="3EA3B27F" w14:textId="77777777" w:rsidR="00FC79E5" w:rsidRDefault="00FC79E5" w:rsidP="00FC79E5">
      <w:pPr>
        <w:pStyle w:val="Title"/>
      </w:pPr>
    </w:p>
    <w:p w14:paraId="290394F8" w14:textId="77777777" w:rsidR="00FC79E5" w:rsidRDefault="00FC79E5" w:rsidP="00FC79E5">
      <w:pPr>
        <w:pStyle w:val="Title"/>
      </w:pPr>
    </w:p>
    <w:p w14:paraId="0976B7FA" w14:textId="77777777" w:rsidR="00FC79E5" w:rsidRDefault="00FC79E5" w:rsidP="00FC79E5">
      <w:pPr>
        <w:pStyle w:val="Title"/>
      </w:pPr>
      <w:r>
        <w:t>2.2 Establish Communication Plan</w:t>
      </w:r>
    </w:p>
    <w:p w14:paraId="2A7CA90B" w14:textId="77777777" w:rsidR="00FC79E5" w:rsidRDefault="00FC79E5" w:rsidP="00FC79E5">
      <w:pPr>
        <w:pStyle w:val="Title"/>
      </w:pPr>
    </w:p>
    <w:p w14:paraId="0B6DDFD2" w14:textId="77777777" w:rsidR="00FC79E5" w:rsidRDefault="00FC79E5" w:rsidP="00FC79E5">
      <w:pPr>
        <w:pStyle w:val="Title"/>
      </w:pPr>
      <w:r>
        <w:t>Action-Result: Set up a communication strategy to ensure effective updates to stakeholders.</w:t>
      </w:r>
    </w:p>
    <w:p w14:paraId="11302015" w14:textId="77777777" w:rsidR="00FC79E5" w:rsidRDefault="00FC79E5" w:rsidP="00FC79E5">
      <w:pPr>
        <w:pStyle w:val="Title"/>
      </w:pPr>
    </w:p>
    <w:p w14:paraId="7E4B8038" w14:textId="77777777" w:rsidR="00FC79E5" w:rsidRDefault="00FC79E5" w:rsidP="00FC79E5">
      <w:pPr>
        <w:pStyle w:val="Title"/>
      </w:pPr>
      <w:r>
        <w:t>Measurable Outcome: Approved communication plan.</w:t>
      </w:r>
    </w:p>
    <w:p w14:paraId="3182E632" w14:textId="77777777" w:rsidR="00FC79E5" w:rsidRDefault="00FC79E5" w:rsidP="00FC79E5">
      <w:pPr>
        <w:pStyle w:val="Title"/>
      </w:pPr>
    </w:p>
    <w:p w14:paraId="05C5DDC4" w14:textId="77777777" w:rsidR="00FC79E5" w:rsidRDefault="00FC79E5" w:rsidP="00FC79E5">
      <w:pPr>
        <w:pStyle w:val="Title"/>
      </w:pPr>
    </w:p>
    <w:p w14:paraId="12D95444" w14:textId="77777777" w:rsidR="00FC79E5" w:rsidRDefault="00FC79E5" w:rsidP="00FC79E5">
      <w:pPr>
        <w:pStyle w:val="Title"/>
      </w:pPr>
      <w:r>
        <w:t>2.3 Assign Roles and Responsibilities</w:t>
      </w:r>
    </w:p>
    <w:p w14:paraId="368260B0" w14:textId="77777777" w:rsidR="00FC79E5" w:rsidRDefault="00FC79E5" w:rsidP="00FC79E5">
      <w:pPr>
        <w:pStyle w:val="Title"/>
      </w:pPr>
    </w:p>
    <w:p w14:paraId="42C40B51" w14:textId="77777777" w:rsidR="00FC79E5" w:rsidRDefault="00FC79E5" w:rsidP="00FC79E5">
      <w:pPr>
        <w:pStyle w:val="Title"/>
      </w:pPr>
      <w:r>
        <w:t xml:space="preserve">Action-Result: Assign team members to specific tasks and </w:t>
      </w:r>
      <w:r>
        <w:lastRenderedPageBreak/>
        <w:t>responsibilities within the project.</w:t>
      </w:r>
    </w:p>
    <w:p w14:paraId="75F2F1EC" w14:textId="77777777" w:rsidR="00FC79E5" w:rsidRDefault="00FC79E5" w:rsidP="00FC79E5">
      <w:pPr>
        <w:pStyle w:val="Title"/>
      </w:pPr>
    </w:p>
    <w:p w14:paraId="0437E03A" w14:textId="77777777" w:rsidR="00FC79E5" w:rsidRDefault="00FC79E5" w:rsidP="00FC79E5">
      <w:pPr>
        <w:pStyle w:val="Title"/>
      </w:pPr>
      <w:r>
        <w:t>Measurable Outcome: A documented list of assigned roles.</w:t>
      </w:r>
    </w:p>
    <w:p w14:paraId="6EA1BD5A" w14:textId="77777777" w:rsidR="00FC79E5" w:rsidRDefault="00FC79E5" w:rsidP="00FC79E5">
      <w:pPr>
        <w:pStyle w:val="Title"/>
      </w:pPr>
    </w:p>
    <w:p w14:paraId="4DEA0CF2" w14:textId="77777777" w:rsidR="00FC79E5" w:rsidRDefault="00FC79E5" w:rsidP="00FC79E5">
      <w:pPr>
        <w:pStyle w:val="Title"/>
      </w:pPr>
    </w:p>
    <w:p w14:paraId="26FF854B" w14:textId="77777777" w:rsidR="00FC79E5" w:rsidRDefault="00FC79E5" w:rsidP="00FC79E5">
      <w:pPr>
        <w:pStyle w:val="Title"/>
        <w:pBdr>
          <w:bottom w:val="single" w:sz="6" w:space="1" w:color="auto"/>
        </w:pBdr>
      </w:pPr>
    </w:p>
    <w:p w14:paraId="03A95593" w14:textId="77777777" w:rsidR="00FC79E5" w:rsidRDefault="00FC79E5" w:rsidP="00FC79E5">
      <w:pPr>
        <w:pStyle w:val="Title"/>
      </w:pPr>
    </w:p>
    <w:p w14:paraId="1244A399" w14:textId="77777777" w:rsidR="00FC79E5" w:rsidRDefault="00FC79E5" w:rsidP="00FC79E5">
      <w:pPr>
        <w:pStyle w:val="Title"/>
      </w:pPr>
      <w:r>
        <w:t>3. Assessment and Analysis</w:t>
      </w:r>
    </w:p>
    <w:p w14:paraId="6E44EB16" w14:textId="77777777" w:rsidR="00FC79E5" w:rsidRDefault="00FC79E5" w:rsidP="00FC79E5">
      <w:pPr>
        <w:pStyle w:val="Title"/>
      </w:pPr>
    </w:p>
    <w:p w14:paraId="64FBA845" w14:textId="77777777" w:rsidR="00FC79E5" w:rsidRDefault="00FC79E5" w:rsidP="00FC79E5">
      <w:pPr>
        <w:pStyle w:val="Title"/>
      </w:pPr>
      <w:r>
        <w:t>3.1 Conduct Current State Assessment (VSM)</w:t>
      </w:r>
    </w:p>
    <w:p w14:paraId="257353E2" w14:textId="77777777" w:rsidR="00FC79E5" w:rsidRDefault="00FC79E5" w:rsidP="00FC79E5">
      <w:pPr>
        <w:pStyle w:val="Title"/>
      </w:pPr>
    </w:p>
    <w:p w14:paraId="5465BF65" w14:textId="77777777" w:rsidR="00FC79E5" w:rsidRDefault="00FC79E5" w:rsidP="00FC79E5">
      <w:pPr>
        <w:pStyle w:val="Title"/>
      </w:pPr>
      <w:r>
        <w:t xml:space="preserve">Action-Result: Perform Value Stream Mapping to evaluate </w:t>
      </w:r>
      <w:r>
        <w:lastRenderedPageBreak/>
        <w:t>the current production line processes and identify inefficiencies.</w:t>
      </w:r>
    </w:p>
    <w:p w14:paraId="5E6C6BAB" w14:textId="77777777" w:rsidR="00FC79E5" w:rsidRDefault="00FC79E5" w:rsidP="00FC79E5">
      <w:pPr>
        <w:pStyle w:val="Title"/>
      </w:pPr>
    </w:p>
    <w:p w14:paraId="006B6122" w14:textId="77777777" w:rsidR="00FC79E5" w:rsidRDefault="00FC79E5" w:rsidP="00FC79E5">
      <w:pPr>
        <w:pStyle w:val="Title"/>
      </w:pPr>
      <w:r>
        <w:t>Measurable Outcome: Completed Current State VSM report.</w:t>
      </w:r>
    </w:p>
    <w:p w14:paraId="3279F8F2" w14:textId="77777777" w:rsidR="00FC79E5" w:rsidRDefault="00FC79E5" w:rsidP="00FC79E5">
      <w:pPr>
        <w:pStyle w:val="Title"/>
      </w:pPr>
    </w:p>
    <w:p w14:paraId="0C501A1C" w14:textId="77777777" w:rsidR="00FC79E5" w:rsidRDefault="00FC79E5" w:rsidP="00FC79E5">
      <w:pPr>
        <w:pStyle w:val="Title"/>
      </w:pPr>
    </w:p>
    <w:p w14:paraId="78065A01" w14:textId="77777777" w:rsidR="00FC79E5" w:rsidRDefault="00FC79E5" w:rsidP="00FC79E5">
      <w:pPr>
        <w:pStyle w:val="Title"/>
      </w:pPr>
      <w:r>
        <w:t>3.2 Identify Bottlenecks and Wastes</w:t>
      </w:r>
    </w:p>
    <w:p w14:paraId="26B7D8E8" w14:textId="77777777" w:rsidR="00FC79E5" w:rsidRDefault="00FC79E5" w:rsidP="00FC79E5">
      <w:pPr>
        <w:pStyle w:val="Title"/>
      </w:pPr>
    </w:p>
    <w:p w14:paraId="7608F3CD" w14:textId="77777777" w:rsidR="00FC79E5" w:rsidRDefault="00FC79E5" w:rsidP="00FC79E5">
      <w:pPr>
        <w:pStyle w:val="Title"/>
      </w:pPr>
      <w:r>
        <w:t>Action-Result: Analyze production data to identify areas of waste and process bottlenecks.</w:t>
      </w:r>
    </w:p>
    <w:p w14:paraId="507DF02A" w14:textId="77777777" w:rsidR="00FC79E5" w:rsidRDefault="00FC79E5" w:rsidP="00FC79E5">
      <w:pPr>
        <w:pStyle w:val="Title"/>
      </w:pPr>
    </w:p>
    <w:p w14:paraId="0A735C4B" w14:textId="77777777" w:rsidR="00FC79E5" w:rsidRDefault="00FC79E5" w:rsidP="00FC79E5">
      <w:pPr>
        <w:pStyle w:val="Title"/>
      </w:pPr>
      <w:r>
        <w:lastRenderedPageBreak/>
        <w:t>Measurable Outcome: Report on identified bottlenecks and waste.</w:t>
      </w:r>
    </w:p>
    <w:p w14:paraId="06A86558" w14:textId="77777777" w:rsidR="00FC79E5" w:rsidRDefault="00FC79E5" w:rsidP="00FC79E5">
      <w:pPr>
        <w:pStyle w:val="Title"/>
      </w:pPr>
    </w:p>
    <w:p w14:paraId="05448803" w14:textId="77777777" w:rsidR="00FC79E5" w:rsidRDefault="00FC79E5" w:rsidP="00FC79E5">
      <w:pPr>
        <w:pStyle w:val="Title"/>
      </w:pPr>
    </w:p>
    <w:p w14:paraId="3122808E" w14:textId="77777777" w:rsidR="00FC79E5" w:rsidRDefault="00FC79E5" w:rsidP="00FC79E5">
      <w:pPr>
        <w:pStyle w:val="Title"/>
      </w:pPr>
      <w:r>
        <w:t>3.3 Collect Performance Data</w:t>
      </w:r>
    </w:p>
    <w:p w14:paraId="13AA9A89" w14:textId="77777777" w:rsidR="00FC79E5" w:rsidRDefault="00FC79E5" w:rsidP="00FC79E5">
      <w:pPr>
        <w:pStyle w:val="Title"/>
      </w:pPr>
    </w:p>
    <w:p w14:paraId="12F7302C" w14:textId="77777777" w:rsidR="00FC79E5" w:rsidRDefault="00FC79E5" w:rsidP="00FC79E5">
      <w:pPr>
        <w:pStyle w:val="Title"/>
      </w:pPr>
      <w:r>
        <w:t>Action-Result: Gather data on cycle times, scrap rates, downtime, and production capacity.</w:t>
      </w:r>
    </w:p>
    <w:p w14:paraId="2FFFB684" w14:textId="77777777" w:rsidR="00FC79E5" w:rsidRDefault="00FC79E5" w:rsidP="00FC79E5">
      <w:pPr>
        <w:pStyle w:val="Title"/>
      </w:pPr>
    </w:p>
    <w:p w14:paraId="0009B814" w14:textId="77777777" w:rsidR="00FC79E5" w:rsidRDefault="00FC79E5" w:rsidP="00FC79E5">
      <w:pPr>
        <w:pStyle w:val="Title"/>
      </w:pPr>
      <w:r>
        <w:t>Measurable Outcome: Collected performance data.</w:t>
      </w:r>
    </w:p>
    <w:p w14:paraId="0FE78DBE" w14:textId="77777777" w:rsidR="00FC79E5" w:rsidRDefault="00FC79E5" w:rsidP="00FC79E5">
      <w:pPr>
        <w:pStyle w:val="Title"/>
      </w:pPr>
    </w:p>
    <w:p w14:paraId="41356786" w14:textId="77777777" w:rsidR="00FC79E5" w:rsidRDefault="00FC79E5" w:rsidP="00FC79E5">
      <w:pPr>
        <w:pStyle w:val="Title"/>
      </w:pPr>
    </w:p>
    <w:p w14:paraId="38D15B56" w14:textId="77777777" w:rsidR="00FC79E5" w:rsidRDefault="00FC79E5" w:rsidP="00FC79E5">
      <w:pPr>
        <w:pStyle w:val="Title"/>
        <w:pBdr>
          <w:bottom w:val="single" w:sz="6" w:space="1" w:color="auto"/>
        </w:pBdr>
      </w:pPr>
    </w:p>
    <w:p w14:paraId="56B0D72E" w14:textId="77777777" w:rsidR="00FC79E5" w:rsidRDefault="00FC79E5" w:rsidP="00FC79E5">
      <w:pPr>
        <w:pStyle w:val="Title"/>
      </w:pPr>
    </w:p>
    <w:p w14:paraId="593BE1A4" w14:textId="77777777" w:rsidR="00FC79E5" w:rsidRDefault="00FC79E5" w:rsidP="00FC79E5">
      <w:pPr>
        <w:pStyle w:val="Title"/>
      </w:pPr>
      <w:r>
        <w:t>4. Lean Methodology Training</w:t>
      </w:r>
    </w:p>
    <w:p w14:paraId="694C39ED" w14:textId="77777777" w:rsidR="00FC79E5" w:rsidRDefault="00FC79E5" w:rsidP="00FC79E5">
      <w:pPr>
        <w:pStyle w:val="Title"/>
      </w:pPr>
    </w:p>
    <w:p w14:paraId="2C5721C6" w14:textId="77777777" w:rsidR="00FC79E5" w:rsidRDefault="00FC79E5" w:rsidP="00FC79E5">
      <w:pPr>
        <w:pStyle w:val="Title"/>
      </w:pPr>
      <w:r>
        <w:t>4.1 Conduct Lean Training for Staff</w:t>
      </w:r>
    </w:p>
    <w:p w14:paraId="25B77941" w14:textId="77777777" w:rsidR="00FC79E5" w:rsidRDefault="00FC79E5" w:rsidP="00FC79E5">
      <w:pPr>
        <w:pStyle w:val="Title"/>
      </w:pPr>
    </w:p>
    <w:p w14:paraId="0AB381AB" w14:textId="77777777" w:rsidR="00FC79E5" w:rsidRDefault="00FC79E5" w:rsidP="00FC79E5">
      <w:pPr>
        <w:pStyle w:val="Title"/>
      </w:pPr>
      <w:r>
        <w:t>Action-Result: Deliver training sessions on Lean principles, VSM, and 5S methodology to staff members.</w:t>
      </w:r>
    </w:p>
    <w:p w14:paraId="23822270" w14:textId="77777777" w:rsidR="00FC79E5" w:rsidRDefault="00FC79E5" w:rsidP="00FC79E5">
      <w:pPr>
        <w:pStyle w:val="Title"/>
      </w:pPr>
    </w:p>
    <w:p w14:paraId="526FE7B2" w14:textId="77777777" w:rsidR="00FC79E5" w:rsidRDefault="00FC79E5" w:rsidP="00FC79E5">
      <w:pPr>
        <w:pStyle w:val="Title"/>
      </w:pPr>
      <w:r>
        <w:t>Measurable Outcome: Staff training completion reports.</w:t>
      </w:r>
    </w:p>
    <w:p w14:paraId="2A187CAB" w14:textId="77777777" w:rsidR="00FC79E5" w:rsidRDefault="00FC79E5" w:rsidP="00FC79E5">
      <w:pPr>
        <w:pStyle w:val="Title"/>
      </w:pPr>
    </w:p>
    <w:p w14:paraId="08738045" w14:textId="77777777" w:rsidR="00FC79E5" w:rsidRDefault="00FC79E5" w:rsidP="00FC79E5">
      <w:pPr>
        <w:pStyle w:val="Title"/>
      </w:pPr>
    </w:p>
    <w:p w14:paraId="520C89DE" w14:textId="77777777" w:rsidR="00FC79E5" w:rsidRDefault="00FC79E5" w:rsidP="00FC79E5">
      <w:pPr>
        <w:pStyle w:val="Title"/>
      </w:pPr>
      <w:r>
        <w:lastRenderedPageBreak/>
        <w:t>4.2 Provide SMED (Single-Minute Exchange of Dies) Training</w:t>
      </w:r>
    </w:p>
    <w:p w14:paraId="4611E955" w14:textId="77777777" w:rsidR="00FC79E5" w:rsidRDefault="00FC79E5" w:rsidP="00FC79E5">
      <w:pPr>
        <w:pStyle w:val="Title"/>
      </w:pPr>
    </w:p>
    <w:p w14:paraId="383139FF" w14:textId="77777777" w:rsidR="00FC79E5" w:rsidRDefault="00FC79E5" w:rsidP="00FC79E5">
      <w:pPr>
        <w:pStyle w:val="Title"/>
      </w:pPr>
      <w:r>
        <w:t>Action-Result: Train team members on reducing changeover times using SMED.</w:t>
      </w:r>
    </w:p>
    <w:p w14:paraId="538AB67D" w14:textId="77777777" w:rsidR="00FC79E5" w:rsidRDefault="00FC79E5" w:rsidP="00FC79E5">
      <w:pPr>
        <w:pStyle w:val="Title"/>
      </w:pPr>
    </w:p>
    <w:p w14:paraId="0B87C4DC" w14:textId="77777777" w:rsidR="00FC79E5" w:rsidRDefault="00FC79E5" w:rsidP="00FC79E5">
      <w:pPr>
        <w:pStyle w:val="Title"/>
      </w:pPr>
      <w:r>
        <w:t>Measurable Outcome: Completed SMED training sessions.</w:t>
      </w:r>
    </w:p>
    <w:p w14:paraId="7297F187" w14:textId="77777777" w:rsidR="00FC79E5" w:rsidRDefault="00FC79E5" w:rsidP="00FC79E5">
      <w:pPr>
        <w:pStyle w:val="Title"/>
      </w:pPr>
    </w:p>
    <w:p w14:paraId="4A19BE6E" w14:textId="77777777" w:rsidR="00FC79E5" w:rsidRDefault="00FC79E5" w:rsidP="00FC79E5">
      <w:pPr>
        <w:pStyle w:val="Title"/>
      </w:pPr>
    </w:p>
    <w:p w14:paraId="58AB5B80" w14:textId="77777777" w:rsidR="00FC79E5" w:rsidRDefault="00FC79E5" w:rsidP="00FC79E5">
      <w:pPr>
        <w:pStyle w:val="Title"/>
      </w:pPr>
      <w:r>
        <w:t>4.3 Provide Kaizen (Continuous Improvement) Training</w:t>
      </w:r>
    </w:p>
    <w:p w14:paraId="40E219A9" w14:textId="77777777" w:rsidR="00FC79E5" w:rsidRDefault="00FC79E5" w:rsidP="00FC79E5">
      <w:pPr>
        <w:pStyle w:val="Title"/>
      </w:pPr>
    </w:p>
    <w:p w14:paraId="3CFF5245" w14:textId="77777777" w:rsidR="00FC79E5" w:rsidRDefault="00FC79E5" w:rsidP="00FC79E5">
      <w:pPr>
        <w:pStyle w:val="Title"/>
      </w:pPr>
      <w:r>
        <w:lastRenderedPageBreak/>
        <w:t>Action-Result: Train the team on the principles and application of Kaizen for ongoing process improvement.</w:t>
      </w:r>
    </w:p>
    <w:p w14:paraId="2A03EDCB" w14:textId="77777777" w:rsidR="00FC79E5" w:rsidRDefault="00FC79E5" w:rsidP="00FC79E5">
      <w:pPr>
        <w:pStyle w:val="Title"/>
      </w:pPr>
    </w:p>
    <w:p w14:paraId="73C65E95" w14:textId="77777777" w:rsidR="00FC79E5" w:rsidRDefault="00FC79E5" w:rsidP="00FC79E5">
      <w:pPr>
        <w:pStyle w:val="Title"/>
      </w:pPr>
      <w:r>
        <w:t>Measurable Outcome: Kaizen training completion and participant feedback.</w:t>
      </w:r>
    </w:p>
    <w:p w14:paraId="1C27722B" w14:textId="77777777" w:rsidR="00FC79E5" w:rsidRDefault="00FC79E5" w:rsidP="00FC79E5">
      <w:pPr>
        <w:pStyle w:val="Title"/>
      </w:pPr>
    </w:p>
    <w:p w14:paraId="30538EA6" w14:textId="77777777" w:rsidR="00FC79E5" w:rsidRDefault="00FC79E5" w:rsidP="00FC79E5">
      <w:pPr>
        <w:pStyle w:val="Title"/>
      </w:pPr>
    </w:p>
    <w:p w14:paraId="10944488" w14:textId="77777777" w:rsidR="00FC79E5" w:rsidRDefault="00FC79E5" w:rsidP="00FC79E5">
      <w:pPr>
        <w:pStyle w:val="Title"/>
        <w:pBdr>
          <w:bottom w:val="single" w:sz="6" w:space="1" w:color="auto"/>
        </w:pBdr>
      </w:pPr>
    </w:p>
    <w:p w14:paraId="196BADE0" w14:textId="77777777" w:rsidR="00FC79E5" w:rsidRDefault="00FC79E5" w:rsidP="00FC79E5">
      <w:pPr>
        <w:pStyle w:val="Title"/>
      </w:pPr>
    </w:p>
    <w:p w14:paraId="52FA24E5" w14:textId="77777777" w:rsidR="00FC79E5" w:rsidRDefault="00FC79E5" w:rsidP="00FC79E5">
      <w:pPr>
        <w:pStyle w:val="Title"/>
      </w:pPr>
      <w:r>
        <w:t>5. Implementation of Lean Tools</w:t>
      </w:r>
    </w:p>
    <w:p w14:paraId="616639B5" w14:textId="77777777" w:rsidR="00FC79E5" w:rsidRDefault="00FC79E5" w:rsidP="00FC79E5">
      <w:pPr>
        <w:pStyle w:val="Title"/>
      </w:pPr>
    </w:p>
    <w:p w14:paraId="29C0D0C3" w14:textId="77777777" w:rsidR="00FC79E5" w:rsidRDefault="00FC79E5" w:rsidP="00FC79E5">
      <w:pPr>
        <w:pStyle w:val="Title"/>
      </w:pPr>
      <w:r>
        <w:t>5.1 Implement Value Stream Mapping (VSM)</w:t>
      </w:r>
    </w:p>
    <w:p w14:paraId="651593EB" w14:textId="77777777" w:rsidR="00FC79E5" w:rsidRDefault="00FC79E5" w:rsidP="00FC79E5">
      <w:pPr>
        <w:pStyle w:val="Title"/>
      </w:pPr>
    </w:p>
    <w:p w14:paraId="07D8785D" w14:textId="77777777" w:rsidR="00FC79E5" w:rsidRDefault="00FC79E5" w:rsidP="00FC79E5">
      <w:pPr>
        <w:pStyle w:val="Title"/>
      </w:pPr>
      <w:r>
        <w:t>Action-Result: Create and implement a future-state value stream map to reduce waste.</w:t>
      </w:r>
    </w:p>
    <w:p w14:paraId="168E4109" w14:textId="77777777" w:rsidR="00FC79E5" w:rsidRDefault="00FC79E5" w:rsidP="00FC79E5">
      <w:pPr>
        <w:pStyle w:val="Title"/>
      </w:pPr>
    </w:p>
    <w:p w14:paraId="6A61A10D" w14:textId="77777777" w:rsidR="00FC79E5" w:rsidRDefault="00FC79E5" w:rsidP="00FC79E5">
      <w:pPr>
        <w:pStyle w:val="Title"/>
      </w:pPr>
      <w:r>
        <w:t>Measurable Outcome: Completed future-state VSM.</w:t>
      </w:r>
    </w:p>
    <w:p w14:paraId="3E6C6510" w14:textId="77777777" w:rsidR="00FC79E5" w:rsidRDefault="00FC79E5" w:rsidP="00FC79E5">
      <w:pPr>
        <w:pStyle w:val="Title"/>
      </w:pPr>
    </w:p>
    <w:p w14:paraId="5F6DDB85" w14:textId="77777777" w:rsidR="00FC79E5" w:rsidRDefault="00FC79E5" w:rsidP="00FC79E5">
      <w:pPr>
        <w:pStyle w:val="Title"/>
      </w:pPr>
    </w:p>
    <w:p w14:paraId="148B6CD0" w14:textId="77777777" w:rsidR="00FC79E5" w:rsidRDefault="00FC79E5" w:rsidP="00FC79E5">
      <w:pPr>
        <w:pStyle w:val="Title"/>
      </w:pPr>
      <w:r>
        <w:t>5.2 Implement 5S Methodology</w:t>
      </w:r>
    </w:p>
    <w:p w14:paraId="43DA25D4" w14:textId="77777777" w:rsidR="00FC79E5" w:rsidRDefault="00FC79E5" w:rsidP="00FC79E5">
      <w:pPr>
        <w:pStyle w:val="Title"/>
      </w:pPr>
    </w:p>
    <w:p w14:paraId="22EA0DAF" w14:textId="77777777" w:rsidR="00FC79E5" w:rsidRDefault="00FC79E5" w:rsidP="00FC79E5">
      <w:pPr>
        <w:pStyle w:val="Title"/>
      </w:pPr>
      <w:r>
        <w:t>Action-Result: Organize workspaces and production lines using the 5S methodology.</w:t>
      </w:r>
    </w:p>
    <w:p w14:paraId="081BB9FC" w14:textId="77777777" w:rsidR="00FC79E5" w:rsidRDefault="00FC79E5" w:rsidP="00FC79E5">
      <w:pPr>
        <w:pStyle w:val="Title"/>
      </w:pPr>
    </w:p>
    <w:p w14:paraId="2ABAAFFF" w14:textId="77777777" w:rsidR="00FC79E5" w:rsidRDefault="00FC79E5" w:rsidP="00FC79E5">
      <w:pPr>
        <w:pStyle w:val="Title"/>
      </w:pPr>
      <w:r>
        <w:lastRenderedPageBreak/>
        <w:t>Measurable Outcome: Completed 5S implementation and workspace audits.</w:t>
      </w:r>
    </w:p>
    <w:p w14:paraId="56FE8CFF" w14:textId="77777777" w:rsidR="00FC79E5" w:rsidRDefault="00FC79E5" w:rsidP="00FC79E5">
      <w:pPr>
        <w:pStyle w:val="Title"/>
      </w:pPr>
    </w:p>
    <w:p w14:paraId="7E73F7C9" w14:textId="77777777" w:rsidR="00FC79E5" w:rsidRDefault="00FC79E5" w:rsidP="00FC79E5">
      <w:pPr>
        <w:pStyle w:val="Title"/>
      </w:pPr>
    </w:p>
    <w:p w14:paraId="41F5E277" w14:textId="77777777" w:rsidR="00FC79E5" w:rsidRDefault="00FC79E5" w:rsidP="00FC79E5">
      <w:pPr>
        <w:pStyle w:val="Title"/>
      </w:pPr>
      <w:r>
        <w:t>5.3 Implement SMED for Changeover Reduction</w:t>
      </w:r>
    </w:p>
    <w:p w14:paraId="10FDC03B" w14:textId="77777777" w:rsidR="00FC79E5" w:rsidRDefault="00FC79E5" w:rsidP="00FC79E5">
      <w:pPr>
        <w:pStyle w:val="Title"/>
      </w:pPr>
    </w:p>
    <w:p w14:paraId="71C45878" w14:textId="77777777" w:rsidR="00FC79E5" w:rsidRDefault="00FC79E5" w:rsidP="00FC79E5">
      <w:pPr>
        <w:pStyle w:val="Title"/>
      </w:pPr>
      <w:r>
        <w:t>Action-Result: Apply SMED to reduce machine changeover times on the production line.</w:t>
      </w:r>
    </w:p>
    <w:p w14:paraId="1482E6E9" w14:textId="77777777" w:rsidR="00FC79E5" w:rsidRDefault="00FC79E5" w:rsidP="00FC79E5">
      <w:pPr>
        <w:pStyle w:val="Title"/>
      </w:pPr>
    </w:p>
    <w:p w14:paraId="7CE14119" w14:textId="77777777" w:rsidR="00FC79E5" w:rsidRDefault="00FC79E5" w:rsidP="00FC79E5">
      <w:pPr>
        <w:pStyle w:val="Title"/>
      </w:pPr>
      <w:r>
        <w:t>Measurable Outcome: Reduced changeover time report.</w:t>
      </w:r>
    </w:p>
    <w:p w14:paraId="688B4EB8" w14:textId="77777777" w:rsidR="00FC79E5" w:rsidRDefault="00FC79E5" w:rsidP="00FC79E5">
      <w:pPr>
        <w:pStyle w:val="Title"/>
      </w:pPr>
    </w:p>
    <w:p w14:paraId="4357E599" w14:textId="77777777" w:rsidR="00FC79E5" w:rsidRDefault="00FC79E5" w:rsidP="00FC79E5">
      <w:pPr>
        <w:pStyle w:val="Title"/>
      </w:pPr>
    </w:p>
    <w:p w14:paraId="1E1008FC" w14:textId="77777777" w:rsidR="00FC79E5" w:rsidRDefault="00FC79E5" w:rsidP="00FC79E5">
      <w:pPr>
        <w:pStyle w:val="Title"/>
        <w:pBdr>
          <w:bottom w:val="single" w:sz="6" w:space="1" w:color="auto"/>
        </w:pBdr>
      </w:pPr>
    </w:p>
    <w:p w14:paraId="6223BF81" w14:textId="77777777" w:rsidR="00FC79E5" w:rsidRDefault="00FC79E5" w:rsidP="00FC79E5">
      <w:pPr>
        <w:pStyle w:val="Title"/>
      </w:pPr>
    </w:p>
    <w:p w14:paraId="1076B286" w14:textId="77777777" w:rsidR="00FC79E5" w:rsidRDefault="00FC79E5" w:rsidP="00FC79E5">
      <w:pPr>
        <w:pStyle w:val="Title"/>
      </w:pPr>
      <w:r>
        <w:t>6. Equipment and Resource Setup</w:t>
      </w:r>
    </w:p>
    <w:p w14:paraId="34AB7F6B" w14:textId="77777777" w:rsidR="00FC79E5" w:rsidRDefault="00FC79E5" w:rsidP="00FC79E5">
      <w:pPr>
        <w:pStyle w:val="Title"/>
      </w:pPr>
    </w:p>
    <w:p w14:paraId="32440350" w14:textId="77777777" w:rsidR="00FC79E5" w:rsidRDefault="00FC79E5" w:rsidP="00FC79E5">
      <w:pPr>
        <w:pStyle w:val="Title"/>
      </w:pPr>
      <w:r>
        <w:t>6.1 Assess Equipment and Tool Requirements</w:t>
      </w:r>
    </w:p>
    <w:p w14:paraId="763FECED" w14:textId="77777777" w:rsidR="00FC79E5" w:rsidRDefault="00FC79E5" w:rsidP="00FC79E5">
      <w:pPr>
        <w:pStyle w:val="Title"/>
      </w:pPr>
    </w:p>
    <w:p w14:paraId="0D712A46" w14:textId="77777777" w:rsidR="00FC79E5" w:rsidRDefault="00FC79E5" w:rsidP="00FC79E5">
      <w:pPr>
        <w:pStyle w:val="Title"/>
      </w:pPr>
      <w:r>
        <w:t>Action-Result: Evaluate and define the tools and equipment required for Lean implementation.</w:t>
      </w:r>
    </w:p>
    <w:p w14:paraId="496F81BE" w14:textId="77777777" w:rsidR="00FC79E5" w:rsidRDefault="00FC79E5" w:rsidP="00FC79E5">
      <w:pPr>
        <w:pStyle w:val="Title"/>
      </w:pPr>
    </w:p>
    <w:p w14:paraId="55D12658" w14:textId="77777777" w:rsidR="00FC79E5" w:rsidRDefault="00FC79E5" w:rsidP="00FC79E5">
      <w:pPr>
        <w:pStyle w:val="Title"/>
      </w:pPr>
      <w:r>
        <w:t>Measurable Outcome: Equipment and tool list.</w:t>
      </w:r>
    </w:p>
    <w:p w14:paraId="53B8F361" w14:textId="77777777" w:rsidR="00FC79E5" w:rsidRDefault="00FC79E5" w:rsidP="00FC79E5">
      <w:pPr>
        <w:pStyle w:val="Title"/>
      </w:pPr>
    </w:p>
    <w:p w14:paraId="795DC247" w14:textId="77777777" w:rsidR="00FC79E5" w:rsidRDefault="00FC79E5" w:rsidP="00FC79E5">
      <w:pPr>
        <w:pStyle w:val="Title"/>
      </w:pPr>
    </w:p>
    <w:p w14:paraId="1CF3092B" w14:textId="77777777" w:rsidR="00FC79E5" w:rsidRDefault="00FC79E5" w:rsidP="00FC79E5">
      <w:pPr>
        <w:pStyle w:val="Title"/>
      </w:pPr>
      <w:r>
        <w:lastRenderedPageBreak/>
        <w:t>6.2 Procure Necessary Lean Tools and Equipment</w:t>
      </w:r>
    </w:p>
    <w:p w14:paraId="32B37556" w14:textId="77777777" w:rsidR="00FC79E5" w:rsidRDefault="00FC79E5" w:rsidP="00FC79E5">
      <w:pPr>
        <w:pStyle w:val="Title"/>
      </w:pPr>
    </w:p>
    <w:p w14:paraId="29A93F5B" w14:textId="77777777" w:rsidR="00FC79E5" w:rsidRDefault="00FC79E5" w:rsidP="00FC79E5">
      <w:pPr>
        <w:pStyle w:val="Title"/>
      </w:pPr>
      <w:r>
        <w:t>Action-Result: Purchase tools and equipment necessary for Lean transformation.</w:t>
      </w:r>
    </w:p>
    <w:p w14:paraId="5CF05B1A" w14:textId="77777777" w:rsidR="00FC79E5" w:rsidRDefault="00FC79E5" w:rsidP="00FC79E5">
      <w:pPr>
        <w:pStyle w:val="Title"/>
      </w:pPr>
    </w:p>
    <w:p w14:paraId="0BE3D482" w14:textId="77777777" w:rsidR="00FC79E5" w:rsidRDefault="00FC79E5" w:rsidP="00FC79E5">
      <w:pPr>
        <w:pStyle w:val="Title"/>
      </w:pPr>
      <w:r>
        <w:t>Measurable Outcome: Procurement completion report.</w:t>
      </w:r>
    </w:p>
    <w:p w14:paraId="3E5C2D75" w14:textId="77777777" w:rsidR="00FC79E5" w:rsidRDefault="00FC79E5" w:rsidP="00FC79E5">
      <w:pPr>
        <w:pStyle w:val="Title"/>
      </w:pPr>
    </w:p>
    <w:p w14:paraId="7148BE1D" w14:textId="77777777" w:rsidR="00FC79E5" w:rsidRDefault="00FC79E5" w:rsidP="00FC79E5">
      <w:pPr>
        <w:pStyle w:val="Title"/>
      </w:pPr>
    </w:p>
    <w:p w14:paraId="0EB24BDC" w14:textId="77777777" w:rsidR="00FC79E5" w:rsidRDefault="00FC79E5" w:rsidP="00FC79E5">
      <w:pPr>
        <w:pStyle w:val="Title"/>
      </w:pPr>
      <w:r>
        <w:t>6.3 Install and Calibrate Equipment</w:t>
      </w:r>
    </w:p>
    <w:p w14:paraId="6914EAFF" w14:textId="77777777" w:rsidR="00FC79E5" w:rsidRDefault="00FC79E5" w:rsidP="00FC79E5">
      <w:pPr>
        <w:pStyle w:val="Title"/>
      </w:pPr>
    </w:p>
    <w:p w14:paraId="62881BB1" w14:textId="77777777" w:rsidR="00FC79E5" w:rsidRDefault="00FC79E5" w:rsidP="00FC79E5">
      <w:pPr>
        <w:pStyle w:val="Title"/>
      </w:pPr>
      <w:r>
        <w:lastRenderedPageBreak/>
        <w:t>Action-Result: Install and calibrate Lean tools and machines for new processes.</w:t>
      </w:r>
    </w:p>
    <w:p w14:paraId="1A9B3416" w14:textId="77777777" w:rsidR="00FC79E5" w:rsidRDefault="00FC79E5" w:rsidP="00FC79E5">
      <w:pPr>
        <w:pStyle w:val="Title"/>
      </w:pPr>
    </w:p>
    <w:p w14:paraId="4F2A0137" w14:textId="77777777" w:rsidR="00FC79E5" w:rsidRDefault="00FC79E5" w:rsidP="00FC79E5">
      <w:pPr>
        <w:pStyle w:val="Title"/>
      </w:pPr>
      <w:r>
        <w:t>Measurable Outcome: Equipment installation and calibration completion.</w:t>
      </w:r>
    </w:p>
    <w:p w14:paraId="197D70ED" w14:textId="77777777" w:rsidR="00FC79E5" w:rsidRDefault="00FC79E5" w:rsidP="00FC79E5">
      <w:pPr>
        <w:pStyle w:val="Title"/>
      </w:pPr>
    </w:p>
    <w:p w14:paraId="7C61F4AF" w14:textId="77777777" w:rsidR="00FC79E5" w:rsidRDefault="00FC79E5" w:rsidP="00FC79E5">
      <w:pPr>
        <w:pStyle w:val="Title"/>
      </w:pPr>
    </w:p>
    <w:p w14:paraId="54F4CD71" w14:textId="77777777" w:rsidR="00FC79E5" w:rsidRDefault="00FC79E5" w:rsidP="00FC79E5">
      <w:pPr>
        <w:pStyle w:val="Title"/>
        <w:pBdr>
          <w:bottom w:val="single" w:sz="6" w:space="1" w:color="auto"/>
        </w:pBdr>
      </w:pPr>
    </w:p>
    <w:p w14:paraId="44584CD3" w14:textId="77777777" w:rsidR="00FC79E5" w:rsidRDefault="00FC79E5" w:rsidP="00FC79E5">
      <w:pPr>
        <w:pStyle w:val="Title"/>
      </w:pPr>
    </w:p>
    <w:p w14:paraId="0A88262E" w14:textId="77777777" w:rsidR="00FC79E5" w:rsidRDefault="00FC79E5" w:rsidP="00FC79E5">
      <w:pPr>
        <w:pStyle w:val="Title"/>
      </w:pPr>
      <w:r>
        <w:t>7. Staff Involvement and Role Assignment</w:t>
      </w:r>
    </w:p>
    <w:p w14:paraId="242D58ED" w14:textId="77777777" w:rsidR="00FC79E5" w:rsidRDefault="00FC79E5" w:rsidP="00FC79E5">
      <w:pPr>
        <w:pStyle w:val="Title"/>
      </w:pPr>
    </w:p>
    <w:p w14:paraId="7AB947FF" w14:textId="77777777" w:rsidR="00FC79E5" w:rsidRDefault="00FC79E5" w:rsidP="00FC79E5">
      <w:pPr>
        <w:pStyle w:val="Title"/>
      </w:pPr>
      <w:r>
        <w:t>7.1 Define Staff Roles for Lean Implementation</w:t>
      </w:r>
    </w:p>
    <w:p w14:paraId="310C01EA" w14:textId="77777777" w:rsidR="00FC79E5" w:rsidRDefault="00FC79E5" w:rsidP="00FC79E5">
      <w:pPr>
        <w:pStyle w:val="Title"/>
      </w:pPr>
    </w:p>
    <w:p w14:paraId="34B246A6" w14:textId="77777777" w:rsidR="00FC79E5" w:rsidRDefault="00FC79E5" w:rsidP="00FC79E5">
      <w:pPr>
        <w:pStyle w:val="Title"/>
      </w:pPr>
      <w:r>
        <w:lastRenderedPageBreak/>
        <w:t>Action-Result: Assign specific tasks and responsibilities to staff for the Lean project.</w:t>
      </w:r>
    </w:p>
    <w:p w14:paraId="364D2393" w14:textId="77777777" w:rsidR="00FC79E5" w:rsidRDefault="00FC79E5" w:rsidP="00FC79E5">
      <w:pPr>
        <w:pStyle w:val="Title"/>
      </w:pPr>
    </w:p>
    <w:p w14:paraId="485A8D00" w14:textId="77777777" w:rsidR="00FC79E5" w:rsidRDefault="00FC79E5" w:rsidP="00FC79E5">
      <w:pPr>
        <w:pStyle w:val="Title"/>
      </w:pPr>
      <w:r>
        <w:t>Measurable Outcome: Staff roles and responsibilities document.</w:t>
      </w:r>
    </w:p>
    <w:p w14:paraId="54E02798" w14:textId="77777777" w:rsidR="00FC79E5" w:rsidRDefault="00FC79E5" w:rsidP="00FC79E5">
      <w:pPr>
        <w:pStyle w:val="Title"/>
      </w:pPr>
    </w:p>
    <w:p w14:paraId="365BCFF4" w14:textId="77777777" w:rsidR="00FC79E5" w:rsidRDefault="00FC79E5" w:rsidP="00FC79E5">
      <w:pPr>
        <w:pStyle w:val="Title"/>
      </w:pPr>
    </w:p>
    <w:p w14:paraId="7B45A665" w14:textId="77777777" w:rsidR="00FC79E5" w:rsidRDefault="00FC79E5" w:rsidP="00FC79E5">
      <w:pPr>
        <w:pStyle w:val="Title"/>
      </w:pPr>
      <w:r>
        <w:t>7.2 Conduct Staff Communication Sessions</w:t>
      </w:r>
    </w:p>
    <w:p w14:paraId="3A0D59F7" w14:textId="77777777" w:rsidR="00FC79E5" w:rsidRDefault="00FC79E5" w:rsidP="00FC79E5">
      <w:pPr>
        <w:pStyle w:val="Title"/>
      </w:pPr>
    </w:p>
    <w:p w14:paraId="2D413A83" w14:textId="77777777" w:rsidR="00FC79E5" w:rsidRDefault="00FC79E5" w:rsidP="00FC79E5">
      <w:pPr>
        <w:pStyle w:val="Title"/>
      </w:pPr>
      <w:r>
        <w:t>Action-Result: Hold communication sessions to inform staff about Lean changes and expectations.</w:t>
      </w:r>
    </w:p>
    <w:p w14:paraId="3A6E8F01" w14:textId="77777777" w:rsidR="00FC79E5" w:rsidRDefault="00FC79E5" w:rsidP="00FC79E5">
      <w:pPr>
        <w:pStyle w:val="Title"/>
      </w:pPr>
    </w:p>
    <w:p w14:paraId="3E70E3EB" w14:textId="77777777" w:rsidR="00FC79E5" w:rsidRDefault="00FC79E5" w:rsidP="00FC79E5">
      <w:pPr>
        <w:pStyle w:val="Title"/>
      </w:pPr>
      <w:r>
        <w:lastRenderedPageBreak/>
        <w:t>Measurable Outcome: Staff attendance and feedback from sessions.</w:t>
      </w:r>
    </w:p>
    <w:p w14:paraId="0BE47DF3" w14:textId="77777777" w:rsidR="00FC79E5" w:rsidRDefault="00FC79E5" w:rsidP="00FC79E5">
      <w:pPr>
        <w:pStyle w:val="Title"/>
      </w:pPr>
    </w:p>
    <w:p w14:paraId="57C08301" w14:textId="77777777" w:rsidR="00FC79E5" w:rsidRDefault="00FC79E5" w:rsidP="00FC79E5">
      <w:pPr>
        <w:pStyle w:val="Title"/>
      </w:pPr>
    </w:p>
    <w:p w14:paraId="0F6EB241" w14:textId="77777777" w:rsidR="00FC79E5" w:rsidRDefault="00FC79E5" w:rsidP="00FC79E5">
      <w:pPr>
        <w:pStyle w:val="Title"/>
        <w:pBdr>
          <w:bottom w:val="single" w:sz="6" w:space="1" w:color="auto"/>
        </w:pBdr>
      </w:pPr>
    </w:p>
    <w:p w14:paraId="6E61FB3B" w14:textId="77777777" w:rsidR="00FC79E5" w:rsidRDefault="00FC79E5" w:rsidP="00FC79E5">
      <w:pPr>
        <w:pStyle w:val="Title"/>
      </w:pPr>
    </w:p>
    <w:p w14:paraId="3FEFE8D1" w14:textId="77777777" w:rsidR="00FC79E5" w:rsidRDefault="00FC79E5" w:rsidP="00FC79E5">
      <w:pPr>
        <w:pStyle w:val="Title"/>
      </w:pPr>
      <w:r>
        <w:t>8. Pilot Phase and Testing</w:t>
      </w:r>
    </w:p>
    <w:p w14:paraId="71C3606E" w14:textId="77777777" w:rsidR="00FC79E5" w:rsidRDefault="00FC79E5" w:rsidP="00FC79E5">
      <w:pPr>
        <w:pStyle w:val="Title"/>
      </w:pPr>
    </w:p>
    <w:p w14:paraId="6F57593D" w14:textId="77777777" w:rsidR="00FC79E5" w:rsidRDefault="00FC79E5" w:rsidP="00FC79E5">
      <w:pPr>
        <w:pStyle w:val="Title"/>
      </w:pPr>
      <w:r>
        <w:t>8.1 Implement Lean Tools on Pilot Production Line</w:t>
      </w:r>
    </w:p>
    <w:p w14:paraId="05076DFA" w14:textId="77777777" w:rsidR="00FC79E5" w:rsidRDefault="00FC79E5" w:rsidP="00FC79E5">
      <w:pPr>
        <w:pStyle w:val="Title"/>
      </w:pPr>
    </w:p>
    <w:p w14:paraId="0912CA31" w14:textId="77777777" w:rsidR="00FC79E5" w:rsidRDefault="00FC79E5" w:rsidP="00FC79E5">
      <w:pPr>
        <w:pStyle w:val="Title"/>
      </w:pPr>
      <w:r>
        <w:t>Action-Result: Apply Lean tools and practices on a smaller production line for testing.</w:t>
      </w:r>
    </w:p>
    <w:p w14:paraId="30E38062" w14:textId="77777777" w:rsidR="00FC79E5" w:rsidRDefault="00FC79E5" w:rsidP="00FC79E5">
      <w:pPr>
        <w:pStyle w:val="Title"/>
      </w:pPr>
    </w:p>
    <w:p w14:paraId="22C10D7D" w14:textId="77777777" w:rsidR="00FC79E5" w:rsidRDefault="00FC79E5" w:rsidP="00FC79E5">
      <w:pPr>
        <w:pStyle w:val="Title"/>
      </w:pPr>
      <w:r>
        <w:lastRenderedPageBreak/>
        <w:t>Measurable Outcome: Pilot implementation report.</w:t>
      </w:r>
    </w:p>
    <w:p w14:paraId="632F3EBD" w14:textId="77777777" w:rsidR="00FC79E5" w:rsidRDefault="00FC79E5" w:rsidP="00FC79E5">
      <w:pPr>
        <w:pStyle w:val="Title"/>
      </w:pPr>
    </w:p>
    <w:p w14:paraId="2686B9B2" w14:textId="77777777" w:rsidR="00FC79E5" w:rsidRDefault="00FC79E5" w:rsidP="00FC79E5">
      <w:pPr>
        <w:pStyle w:val="Title"/>
      </w:pPr>
    </w:p>
    <w:p w14:paraId="198E9DC2" w14:textId="77777777" w:rsidR="00FC79E5" w:rsidRDefault="00FC79E5" w:rsidP="00FC79E5">
      <w:pPr>
        <w:pStyle w:val="Title"/>
      </w:pPr>
      <w:r>
        <w:t>8.2 Monitor and Collect Data During Pilot</w:t>
      </w:r>
    </w:p>
    <w:p w14:paraId="0F46E8E1" w14:textId="77777777" w:rsidR="00FC79E5" w:rsidRDefault="00FC79E5" w:rsidP="00FC79E5">
      <w:pPr>
        <w:pStyle w:val="Title"/>
      </w:pPr>
    </w:p>
    <w:p w14:paraId="2E60CB91" w14:textId="77777777" w:rsidR="00FC79E5" w:rsidRDefault="00FC79E5" w:rsidP="00FC79E5">
      <w:pPr>
        <w:pStyle w:val="Title"/>
      </w:pPr>
      <w:r>
        <w:t>Action-Result: Track key performance indicators (KPIs) during the pilot phase to assess effectiveness.</w:t>
      </w:r>
    </w:p>
    <w:p w14:paraId="526E4C9F" w14:textId="77777777" w:rsidR="00FC79E5" w:rsidRDefault="00FC79E5" w:rsidP="00FC79E5">
      <w:pPr>
        <w:pStyle w:val="Title"/>
      </w:pPr>
    </w:p>
    <w:p w14:paraId="6C7E4C85" w14:textId="77777777" w:rsidR="00FC79E5" w:rsidRDefault="00FC79E5" w:rsidP="00FC79E5">
      <w:pPr>
        <w:pStyle w:val="Title"/>
      </w:pPr>
      <w:r>
        <w:t>Measurable Outcome: Collected data report.</w:t>
      </w:r>
    </w:p>
    <w:p w14:paraId="444A8593" w14:textId="77777777" w:rsidR="00FC79E5" w:rsidRDefault="00FC79E5" w:rsidP="00FC79E5">
      <w:pPr>
        <w:pStyle w:val="Title"/>
      </w:pPr>
    </w:p>
    <w:p w14:paraId="79F32A98" w14:textId="77777777" w:rsidR="00FC79E5" w:rsidRDefault="00FC79E5" w:rsidP="00FC79E5">
      <w:pPr>
        <w:pStyle w:val="Title"/>
      </w:pPr>
    </w:p>
    <w:p w14:paraId="00B61364" w14:textId="77777777" w:rsidR="00FC79E5" w:rsidRDefault="00FC79E5" w:rsidP="00FC79E5">
      <w:pPr>
        <w:pStyle w:val="Title"/>
      </w:pPr>
      <w:r>
        <w:lastRenderedPageBreak/>
        <w:t>8.3 Evaluate Pilot Results and Make Adjustments</w:t>
      </w:r>
    </w:p>
    <w:p w14:paraId="641294B4" w14:textId="77777777" w:rsidR="00FC79E5" w:rsidRDefault="00FC79E5" w:rsidP="00FC79E5">
      <w:pPr>
        <w:pStyle w:val="Title"/>
      </w:pPr>
    </w:p>
    <w:p w14:paraId="37DFB222" w14:textId="77777777" w:rsidR="00FC79E5" w:rsidRDefault="00FC79E5" w:rsidP="00FC79E5">
      <w:pPr>
        <w:pStyle w:val="Title"/>
      </w:pPr>
      <w:r>
        <w:t>Action-Result: Assess the results of the pilot phase and make necessary adjustments.</w:t>
      </w:r>
    </w:p>
    <w:p w14:paraId="1BC18125" w14:textId="77777777" w:rsidR="00FC79E5" w:rsidRDefault="00FC79E5" w:rsidP="00FC79E5">
      <w:pPr>
        <w:pStyle w:val="Title"/>
      </w:pPr>
    </w:p>
    <w:p w14:paraId="69842428" w14:textId="77777777" w:rsidR="00FC79E5" w:rsidRDefault="00FC79E5" w:rsidP="00FC79E5">
      <w:pPr>
        <w:pStyle w:val="Title"/>
      </w:pPr>
      <w:r>
        <w:t>Measurable Outcome: Pilot evaluation report with improvement actions.</w:t>
      </w:r>
    </w:p>
    <w:p w14:paraId="0D6C09D2" w14:textId="77777777" w:rsidR="00FC79E5" w:rsidRDefault="00FC79E5" w:rsidP="00FC79E5">
      <w:pPr>
        <w:pStyle w:val="Title"/>
      </w:pPr>
    </w:p>
    <w:p w14:paraId="04C1775D" w14:textId="77777777" w:rsidR="00FC79E5" w:rsidRDefault="00FC79E5" w:rsidP="00FC79E5">
      <w:pPr>
        <w:pStyle w:val="Title"/>
      </w:pPr>
    </w:p>
    <w:p w14:paraId="0D0CD57F" w14:textId="77777777" w:rsidR="00FC79E5" w:rsidRDefault="00FC79E5" w:rsidP="00FC79E5">
      <w:pPr>
        <w:pStyle w:val="Title"/>
        <w:pBdr>
          <w:bottom w:val="single" w:sz="6" w:space="1" w:color="auto"/>
        </w:pBdr>
      </w:pPr>
    </w:p>
    <w:p w14:paraId="51D52145" w14:textId="77777777" w:rsidR="00FC79E5" w:rsidRDefault="00FC79E5" w:rsidP="00FC79E5">
      <w:pPr>
        <w:pStyle w:val="Title"/>
      </w:pPr>
    </w:p>
    <w:p w14:paraId="786A432F" w14:textId="77777777" w:rsidR="00FC79E5" w:rsidRDefault="00FC79E5" w:rsidP="00FC79E5">
      <w:pPr>
        <w:pStyle w:val="Title"/>
      </w:pPr>
      <w:r>
        <w:t>9. Full-Scale Implementation</w:t>
      </w:r>
    </w:p>
    <w:p w14:paraId="1FA04A3A" w14:textId="77777777" w:rsidR="00FC79E5" w:rsidRDefault="00FC79E5" w:rsidP="00FC79E5">
      <w:pPr>
        <w:pStyle w:val="Title"/>
      </w:pPr>
    </w:p>
    <w:p w14:paraId="634C58FA" w14:textId="77777777" w:rsidR="00FC79E5" w:rsidRDefault="00FC79E5" w:rsidP="00FC79E5">
      <w:pPr>
        <w:pStyle w:val="Title"/>
      </w:pPr>
      <w:r>
        <w:lastRenderedPageBreak/>
        <w:t>9.1 Roll Out Lean Practices Across Entire Production Line</w:t>
      </w:r>
    </w:p>
    <w:p w14:paraId="02FE5AB9" w14:textId="77777777" w:rsidR="00FC79E5" w:rsidRDefault="00FC79E5" w:rsidP="00FC79E5">
      <w:pPr>
        <w:pStyle w:val="Title"/>
      </w:pPr>
    </w:p>
    <w:p w14:paraId="72EB0DE5" w14:textId="77777777" w:rsidR="00FC79E5" w:rsidRDefault="00FC79E5" w:rsidP="00FC79E5">
      <w:pPr>
        <w:pStyle w:val="Title"/>
      </w:pPr>
      <w:r>
        <w:t>Action-Result: Expand Lean implementation to the entire production line.</w:t>
      </w:r>
    </w:p>
    <w:p w14:paraId="3E810E38" w14:textId="77777777" w:rsidR="00FC79E5" w:rsidRDefault="00FC79E5" w:rsidP="00FC79E5">
      <w:pPr>
        <w:pStyle w:val="Title"/>
      </w:pPr>
    </w:p>
    <w:p w14:paraId="780B46B1" w14:textId="77777777" w:rsidR="00FC79E5" w:rsidRDefault="00FC79E5" w:rsidP="00FC79E5">
      <w:pPr>
        <w:pStyle w:val="Title"/>
      </w:pPr>
      <w:r>
        <w:t>Measurable Outcome: Full-scale implementation report.</w:t>
      </w:r>
    </w:p>
    <w:p w14:paraId="63A3F806" w14:textId="77777777" w:rsidR="00FC79E5" w:rsidRDefault="00FC79E5" w:rsidP="00FC79E5">
      <w:pPr>
        <w:pStyle w:val="Title"/>
      </w:pPr>
    </w:p>
    <w:p w14:paraId="246EE475" w14:textId="77777777" w:rsidR="00FC79E5" w:rsidRDefault="00FC79E5" w:rsidP="00FC79E5">
      <w:pPr>
        <w:pStyle w:val="Title"/>
      </w:pPr>
    </w:p>
    <w:p w14:paraId="4D3F3405" w14:textId="77777777" w:rsidR="00FC79E5" w:rsidRDefault="00FC79E5" w:rsidP="00FC79E5">
      <w:pPr>
        <w:pStyle w:val="Title"/>
      </w:pPr>
      <w:r>
        <w:t>9.2 Monitor Full-Scale Lean Implementation</w:t>
      </w:r>
    </w:p>
    <w:p w14:paraId="0CBB83A7" w14:textId="77777777" w:rsidR="00FC79E5" w:rsidRDefault="00FC79E5" w:rsidP="00FC79E5">
      <w:pPr>
        <w:pStyle w:val="Title"/>
      </w:pPr>
    </w:p>
    <w:p w14:paraId="10B65D5C" w14:textId="77777777" w:rsidR="00FC79E5" w:rsidRDefault="00FC79E5" w:rsidP="00FC79E5">
      <w:pPr>
        <w:pStyle w:val="Title"/>
      </w:pPr>
      <w:r>
        <w:t xml:space="preserve">Action-Result: Track performance metrics and </w:t>
      </w:r>
      <w:r>
        <w:lastRenderedPageBreak/>
        <w:t>issues during full-scale implementation.</w:t>
      </w:r>
    </w:p>
    <w:p w14:paraId="3F285509" w14:textId="77777777" w:rsidR="00FC79E5" w:rsidRDefault="00FC79E5" w:rsidP="00FC79E5">
      <w:pPr>
        <w:pStyle w:val="Title"/>
      </w:pPr>
    </w:p>
    <w:p w14:paraId="0953001B" w14:textId="77777777" w:rsidR="00FC79E5" w:rsidRDefault="00FC79E5" w:rsidP="00FC79E5">
      <w:pPr>
        <w:pStyle w:val="Title"/>
      </w:pPr>
      <w:r>
        <w:t>Measurable Outcome: Performance monitoring report.</w:t>
      </w:r>
    </w:p>
    <w:p w14:paraId="5037CA60" w14:textId="77777777" w:rsidR="00FC79E5" w:rsidRDefault="00FC79E5" w:rsidP="00FC79E5">
      <w:pPr>
        <w:pStyle w:val="Title"/>
      </w:pPr>
    </w:p>
    <w:p w14:paraId="075B920E" w14:textId="77777777" w:rsidR="00FC79E5" w:rsidRDefault="00FC79E5" w:rsidP="00FC79E5">
      <w:pPr>
        <w:pStyle w:val="Title"/>
      </w:pPr>
    </w:p>
    <w:p w14:paraId="5EFEDA02" w14:textId="77777777" w:rsidR="00FC79E5" w:rsidRDefault="00FC79E5" w:rsidP="00FC79E5">
      <w:pPr>
        <w:pStyle w:val="Title"/>
        <w:pBdr>
          <w:bottom w:val="single" w:sz="6" w:space="1" w:color="auto"/>
        </w:pBdr>
      </w:pPr>
    </w:p>
    <w:p w14:paraId="466A5AE8" w14:textId="77777777" w:rsidR="00FC79E5" w:rsidRDefault="00FC79E5" w:rsidP="00FC79E5">
      <w:pPr>
        <w:pStyle w:val="Title"/>
      </w:pPr>
    </w:p>
    <w:p w14:paraId="792E55D0" w14:textId="77777777" w:rsidR="00FC79E5" w:rsidRDefault="00FC79E5" w:rsidP="00FC79E5">
      <w:pPr>
        <w:pStyle w:val="Title"/>
      </w:pPr>
      <w:r>
        <w:t>10. Monitoring, Control, and Continuous Improvement</w:t>
      </w:r>
    </w:p>
    <w:p w14:paraId="019EFD1C" w14:textId="77777777" w:rsidR="00FC79E5" w:rsidRDefault="00FC79E5" w:rsidP="00FC79E5">
      <w:pPr>
        <w:pStyle w:val="Title"/>
      </w:pPr>
    </w:p>
    <w:p w14:paraId="4B60C7E7" w14:textId="77777777" w:rsidR="00FC79E5" w:rsidRDefault="00FC79E5" w:rsidP="00FC79E5">
      <w:pPr>
        <w:pStyle w:val="Title"/>
      </w:pPr>
      <w:r>
        <w:t>10.1 Monitor Lean Performance Regularly</w:t>
      </w:r>
    </w:p>
    <w:p w14:paraId="5AE1D39E" w14:textId="77777777" w:rsidR="00FC79E5" w:rsidRDefault="00FC79E5" w:rsidP="00FC79E5">
      <w:pPr>
        <w:pStyle w:val="Title"/>
      </w:pPr>
    </w:p>
    <w:p w14:paraId="24802C84" w14:textId="77777777" w:rsidR="00FC79E5" w:rsidRDefault="00FC79E5" w:rsidP="00FC79E5">
      <w:pPr>
        <w:pStyle w:val="Title"/>
      </w:pPr>
      <w:r>
        <w:lastRenderedPageBreak/>
        <w:t>Action-Result: Regularly monitor and evaluate Lean performance using established KPIs.</w:t>
      </w:r>
    </w:p>
    <w:p w14:paraId="64388ECE" w14:textId="77777777" w:rsidR="00FC79E5" w:rsidRDefault="00FC79E5" w:rsidP="00FC79E5">
      <w:pPr>
        <w:pStyle w:val="Title"/>
      </w:pPr>
    </w:p>
    <w:p w14:paraId="68CB6048" w14:textId="77777777" w:rsidR="00FC79E5" w:rsidRDefault="00FC79E5" w:rsidP="00FC79E5">
      <w:pPr>
        <w:pStyle w:val="Title"/>
      </w:pPr>
      <w:r>
        <w:t>Measurable Outcome: Monthly performance review reports.</w:t>
      </w:r>
    </w:p>
    <w:p w14:paraId="5D399620" w14:textId="77777777" w:rsidR="00FC79E5" w:rsidRDefault="00FC79E5" w:rsidP="00FC79E5">
      <w:pPr>
        <w:pStyle w:val="Title"/>
      </w:pPr>
    </w:p>
    <w:p w14:paraId="05414004" w14:textId="77777777" w:rsidR="00FC79E5" w:rsidRDefault="00FC79E5" w:rsidP="00FC79E5">
      <w:pPr>
        <w:pStyle w:val="Title"/>
      </w:pPr>
    </w:p>
    <w:p w14:paraId="33418CA1" w14:textId="77777777" w:rsidR="00FC79E5" w:rsidRDefault="00FC79E5" w:rsidP="00FC79E5">
      <w:pPr>
        <w:pStyle w:val="Title"/>
      </w:pPr>
      <w:r>
        <w:t>10.2 Identify and Implement Continuous Improvement Actions</w:t>
      </w:r>
    </w:p>
    <w:p w14:paraId="74BCD8A6" w14:textId="77777777" w:rsidR="00FC79E5" w:rsidRDefault="00FC79E5" w:rsidP="00FC79E5">
      <w:pPr>
        <w:pStyle w:val="Title"/>
      </w:pPr>
    </w:p>
    <w:p w14:paraId="0BD0422F" w14:textId="77777777" w:rsidR="00FC79E5" w:rsidRDefault="00FC79E5" w:rsidP="00FC79E5">
      <w:pPr>
        <w:pStyle w:val="Title"/>
      </w:pPr>
      <w:r>
        <w:t xml:space="preserve">Action-Result: Continuously assess and implement </w:t>
      </w:r>
      <w:r>
        <w:lastRenderedPageBreak/>
        <w:t>improvements based on ongoing performance data.</w:t>
      </w:r>
    </w:p>
    <w:p w14:paraId="4F87AB83" w14:textId="77777777" w:rsidR="00FC79E5" w:rsidRDefault="00FC79E5" w:rsidP="00FC79E5">
      <w:pPr>
        <w:pStyle w:val="Title"/>
      </w:pPr>
    </w:p>
    <w:p w14:paraId="22CBA166" w14:textId="77777777" w:rsidR="00FC79E5" w:rsidRDefault="00FC79E5" w:rsidP="00FC79E5">
      <w:pPr>
        <w:pStyle w:val="Title"/>
      </w:pPr>
      <w:r>
        <w:t>Measurable Outcome: List of implemented improvement actions.</w:t>
      </w:r>
    </w:p>
    <w:p w14:paraId="78FB939A" w14:textId="77777777" w:rsidR="00FC79E5" w:rsidRDefault="00FC79E5" w:rsidP="00FC79E5">
      <w:pPr>
        <w:pStyle w:val="Title"/>
      </w:pPr>
    </w:p>
    <w:p w14:paraId="665A7B12" w14:textId="77777777" w:rsidR="00FC79E5" w:rsidRDefault="00FC79E5" w:rsidP="00FC79E5">
      <w:pPr>
        <w:pStyle w:val="Title"/>
      </w:pPr>
    </w:p>
    <w:p w14:paraId="3830529B" w14:textId="77777777" w:rsidR="00FC79E5" w:rsidRDefault="00FC79E5" w:rsidP="00FC79E5">
      <w:pPr>
        <w:pStyle w:val="Title"/>
        <w:pBdr>
          <w:bottom w:val="single" w:sz="6" w:space="1" w:color="auto"/>
        </w:pBdr>
      </w:pPr>
    </w:p>
    <w:p w14:paraId="4B2D0324" w14:textId="77777777" w:rsidR="00FC79E5" w:rsidRDefault="00FC79E5" w:rsidP="00FC79E5">
      <w:pPr>
        <w:pStyle w:val="Title"/>
      </w:pPr>
    </w:p>
    <w:p w14:paraId="18DE4B5B" w14:textId="0CB4D3D7" w:rsidR="00FC79E5" w:rsidRDefault="00FC79E5" w:rsidP="00FC79E5">
      <w:pPr>
        <w:pStyle w:val="Title"/>
        <w:numPr>
          <w:ilvl w:val="0"/>
          <w:numId w:val="2"/>
        </w:numPr>
      </w:pPr>
      <w:r>
        <w:t>Project Closure</w:t>
      </w:r>
    </w:p>
    <w:p w14:paraId="22FD9C48" w14:textId="77777777" w:rsidR="00FC79E5" w:rsidRDefault="00FC79E5" w:rsidP="00FC79E5">
      <w:pPr>
        <w:pStyle w:val="Title"/>
      </w:pPr>
    </w:p>
    <w:p w14:paraId="76612ECD" w14:textId="77777777" w:rsidR="00FC79E5" w:rsidRDefault="00FC79E5" w:rsidP="00FC79E5">
      <w:pPr>
        <w:pStyle w:val="Title"/>
      </w:pPr>
      <w:r>
        <w:t>11.1 Complete Final Evaluation of Project Performance</w:t>
      </w:r>
    </w:p>
    <w:p w14:paraId="094D549B" w14:textId="77777777" w:rsidR="00FC79E5" w:rsidRDefault="00FC79E5" w:rsidP="00FC79E5">
      <w:pPr>
        <w:pStyle w:val="Title"/>
      </w:pPr>
    </w:p>
    <w:p w14:paraId="76B36199" w14:textId="77777777" w:rsidR="00FC79E5" w:rsidRDefault="00FC79E5" w:rsidP="00FC79E5">
      <w:pPr>
        <w:pStyle w:val="Title"/>
      </w:pPr>
      <w:r>
        <w:lastRenderedPageBreak/>
        <w:t>Action-Result: Conduct a final evaluation to assess whether the project goals were met.</w:t>
      </w:r>
    </w:p>
    <w:p w14:paraId="5AB419A0" w14:textId="77777777" w:rsidR="00FC79E5" w:rsidRDefault="00FC79E5" w:rsidP="00FC79E5">
      <w:pPr>
        <w:pStyle w:val="Title"/>
      </w:pPr>
    </w:p>
    <w:p w14:paraId="4A47F04F" w14:textId="77777777" w:rsidR="00FC79E5" w:rsidRDefault="00FC79E5" w:rsidP="00FC79E5">
      <w:pPr>
        <w:pStyle w:val="Title"/>
      </w:pPr>
      <w:r>
        <w:t>Measurable Outcome: Final project evaluation report.</w:t>
      </w:r>
    </w:p>
    <w:p w14:paraId="44DAD0BA" w14:textId="77777777" w:rsidR="00FC79E5" w:rsidRDefault="00FC79E5" w:rsidP="00FC79E5">
      <w:pPr>
        <w:pStyle w:val="Title"/>
      </w:pPr>
    </w:p>
    <w:p w14:paraId="19865B18" w14:textId="77777777" w:rsidR="00FC79E5" w:rsidRDefault="00FC79E5" w:rsidP="00FC79E5">
      <w:pPr>
        <w:pStyle w:val="Title"/>
      </w:pPr>
    </w:p>
    <w:p w14:paraId="5261744B" w14:textId="77777777" w:rsidR="00FC79E5" w:rsidRDefault="00FC79E5" w:rsidP="00FC79E5">
      <w:pPr>
        <w:pStyle w:val="Title"/>
      </w:pPr>
      <w:r>
        <w:t>11.2 Close Project and Handover</w:t>
      </w:r>
    </w:p>
    <w:p w14:paraId="7FB75382" w14:textId="77777777" w:rsidR="00FC79E5" w:rsidRDefault="00FC79E5" w:rsidP="00FC79E5">
      <w:pPr>
        <w:pStyle w:val="Title"/>
      </w:pPr>
    </w:p>
    <w:p w14:paraId="370BA281" w14:textId="77777777" w:rsidR="00FC79E5" w:rsidRDefault="00FC79E5" w:rsidP="00FC79E5">
      <w:pPr>
        <w:pStyle w:val="Title"/>
      </w:pPr>
      <w:r>
        <w:t>Action-Result: Officially close the project and transfer responsibility to the operations team.</w:t>
      </w:r>
    </w:p>
    <w:p w14:paraId="54660781" w14:textId="77777777" w:rsidR="00FC79E5" w:rsidRDefault="00FC79E5" w:rsidP="00FC79E5">
      <w:pPr>
        <w:pStyle w:val="Title"/>
      </w:pPr>
    </w:p>
    <w:p w14:paraId="693AB521" w14:textId="77777777" w:rsidR="00FC79E5" w:rsidRDefault="00FC79E5" w:rsidP="00FC79E5">
      <w:pPr>
        <w:pStyle w:val="Title"/>
      </w:pPr>
      <w:r>
        <w:lastRenderedPageBreak/>
        <w:t>Measurable Outcome: Project closure documentation.</w:t>
      </w:r>
    </w:p>
    <w:p w14:paraId="0C43A7F4" w14:textId="77777777" w:rsidR="00FC79E5" w:rsidRDefault="00FC79E5" w:rsidP="00FC79E5">
      <w:pPr>
        <w:pStyle w:val="Title"/>
      </w:pPr>
    </w:p>
    <w:p w14:paraId="1A8F03E0" w14:textId="77777777" w:rsidR="00FC79E5" w:rsidRDefault="00FC79E5" w:rsidP="00FC79E5">
      <w:pPr>
        <w:pStyle w:val="Title"/>
      </w:pPr>
    </w:p>
    <w:p w14:paraId="7B945FBE" w14:textId="77777777" w:rsidR="00FC79E5" w:rsidRDefault="00FC79E5" w:rsidP="00FC79E5">
      <w:pPr>
        <w:pStyle w:val="Title"/>
        <w:pBdr>
          <w:bottom w:val="single" w:sz="6" w:space="1" w:color="auto"/>
        </w:pBdr>
      </w:pPr>
    </w:p>
    <w:p w14:paraId="15141F5B" w14:textId="77777777" w:rsidR="00FC79E5" w:rsidRDefault="00FC79E5" w:rsidP="00FC79E5">
      <w:pPr>
        <w:pStyle w:val="Title"/>
      </w:pPr>
    </w:p>
    <w:p w14:paraId="4003A167" w14:textId="77777777" w:rsidR="00FC79E5" w:rsidRDefault="00FC79E5" w:rsidP="00FC79E5">
      <w:pPr>
        <w:pStyle w:val="Title"/>
      </w:pPr>
      <w:r>
        <w:t xml:space="preserve">This Work Breakdown Structure (WBS) provides a comprehensive, sequential list of activities with clear action-result statements and measurable outcomes for the successful implementation of a Lean Manufacturing System on the biscuit production line. Each activity is aligned with project phases and </w:t>
      </w:r>
      <w:r>
        <w:lastRenderedPageBreak/>
        <w:t>ensures that progress can be tracked effectively.</w:t>
      </w:r>
    </w:p>
    <w:p w14:paraId="6653C0DC" w14:textId="77777777" w:rsidR="00FC79E5" w:rsidRDefault="00FC79E5" w:rsidP="00FC79E5">
      <w:pPr>
        <w:pStyle w:val="Title"/>
      </w:pPr>
    </w:p>
    <w:p w14:paraId="361AACF6" w14:textId="77777777" w:rsidR="00FC79E5" w:rsidRPr="00FC79E5" w:rsidRDefault="00FC79E5" w:rsidP="00FC79E5">
      <w:pPr>
        <w:pStyle w:val="Title"/>
      </w:pPr>
    </w:p>
    <w:p w14:paraId="7C46A9BD" w14:textId="2EE88EFD" w:rsidR="00CD078E" w:rsidRDefault="00CD078E" w:rsidP="00FA73E6">
      <w:pPr>
        <w:pStyle w:val="Title"/>
      </w:pPr>
    </w:p>
    <w:sectPr w:rsidR="00CD078E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B57E6E" w14:textId="77777777" w:rsidR="00FC79E5" w:rsidRDefault="00FC79E5">
      <w:pPr>
        <w:spacing w:after="0" w:line="240" w:lineRule="auto"/>
      </w:pPr>
      <w:r>
        <w:separator/>
      </w:r>
    </w:p>
    <w:p w14:paraId="76C02264" w14:textId="77777777" w:rsidR="00FC79E5" w:rsidRDefault="00FC79E5"/>
  </w:endnote>
  <w:endnote w:type="continuationSeparator" w:id="0">
    <w:p w14:paraId="0E582036" w14:textId="77777777" w:rsidR="00FC79E5" w:rsidRDefault="00FC79E5">
      <w:pPr>
        <w:spacing w:after="0" w:line="240" w:lineRule="auto"/>
      </w:pPr>
      <w:r>
        <w:continuationSeparator/>
      </w:r>
    </w:p>
    <w:p w14:paraId="65D88072" w14:textId="77777777" w:rsidR="00FC79E5" w:rsidRDefault="00FC79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D3D8F" w14:textId="77777777" w:rsidR="00CD078E" w:rsidRDefault="008108B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90EB8C" w14:textId="77777777" w:rsidR="00FC79E5" w:rsidRDefault="00FC79E5">
      <w:pPr>
        <w:spacing w:after="0" w:line="240" w:lineRule="auto"/>
      </w:pPr>
      <w:r>
        <w:separator/>
      </w:r>
    </w:p>
    <w:p w14:paraId="02A94AB5" w14:textId="77777777" w:rsidR="00FC79E5" w:rsidRDefault="00FC79E5"/>
  </w:footnote>
  <w:footnote w:type="continuationSeparator" w:id="0">
    <w:p w14:paraId="27D747DB" w14:textId="77777777" w:rsidR="00FC79E5" w:rsidRDefault="00FC79E5">
      <w:pPr>
        <w:spacing w:after="0" w:line="240" w:lineRule="auto"/>
      </w:pPr>
      <w:r>
        <w:continuationSeparator/>
      </w:r>
    </w:p>
    <w:p w14:paraId="08EC5B5A" w14:textId="77777777" w:rsidR="00FC79E5" w:rsidRDefault="00FC79E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408D3"/>
    <w:multiLevelType w:val="hybridMultilevel"/>
    <w:tmpl w:val="98F6B59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1988892853">
    <w:abstractNumId w:val="1"/>
  </w:num>
  <w:num w:numId="2" w16cid:durableId="893466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E5"/>
    <w:rsid w:val="00580FBB"/>
    <w:rsid w:val="00CD078E"/>
    <w:rsid w:val="00E05D3C"/>
    <w:rsid w:val="00FA73E6"/>
    <w:rsid w:val="00FC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AE99C"/>
  <w15:chartTrackingRefBased/>
  <w15:docId w15:val="{676C94F9-6334-0843-9CEA-DF5F4D6B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B6268C96-05DF-5146-A75A-D50FDC76848F%7dtf50002044.dotx" TargetMode="External" 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{B6268C96-05DF-5146-A75A-D50FDC76848F}tf50002044.dotx</Template>
  <TotalTime>0</TotalTime>
  <Pages>28</Pages>
  <Words>951</Words>
  <Characters>5426</Characters>
  <Application>Microsoft Office Word</Application>
  <DocSecurity>0</DocSecurity>
  <Lines>45</Lines>
  <Paragraphs>12</Paragraphs>
  <ScaleCrop>false</ScaleCrop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Safwan Alhamdani</dc:creator>
  <cp:keywords/>
  <dc:description/>
  <cp:lastModifiedBy>Safwan Alhamdani</cp:lastModifiedBy>
  <cp:revision>2</cp:revision>
  <dcterms:created xsi:type="dcterms:W3CDTF">2025-03-15T13:33:00Z</dcterms:created>
  <dcterms:modified xsi:type="dcterms:W3CDTF">2025-03-15T13:33:00Z</dcterms:modified>
</cp:coreProperties>
</file>